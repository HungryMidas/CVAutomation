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0E1F" w14:textId="623C1029" w:rsidR="009B7A69" w:rsidRPr="00A312D7" w:rsidRDefault="00E8472F" w:rsidP="00720A43">
      <w:pPr>
        <w:pStyle w:val="ContactInfo"/>
        <w:rPr>
          <w:rFonts w:ascii="Times New Roman" w:hAnsi="Times New Roman" w:cs="Times New Roman"/>
          <w:sz w:val="24"/>
          <w:szCs w:val="24"/>
        </w:rPr>
      </w:pPr>
      <w:r w:rsidRPr="00A312D7">
        <w:rPr>
          <w:rFonts w:ascii="Times New Roman" w:hAnsi="Times New Roman" w:cs="Times New Roman"/>
          <w:sz w:val="24"/>
          <w:szCs w:val="24"/>
        </w:rPr>
        <w:t xml:space="preserve">Dear </w:t>
      </w:r>
      <w:r w:rsidR="00643E08" w:rsidRPr="00A312D7">
        <w:rPr>
          <w:rFonts w:ascii="Times New Roman" w:hAnsi="Times New Roman" w:cs="Times New Roman"/>
          <w:sz w:val="24"/>
          <w:szCs w:val="24"/>
        </w:rPr>
        <w:t>Hiring Manager</w:t>
      </w:r>
      <w:r w:rsidR="00F322E4" w:rsidRPr="00A312D7">
        <w:rPr>
          <w:rFonts w:ascii="Times New Roman" w:hAnsi="Times New Roman" w:cs="Times New Roman"/>
          <w:sz w:val="24"/>
          <w:szCs w:val="24"/>
        </w:rPr>
        <w:t>,</w:t>
      </w:r>
    </w:p>
    <w:p w14:paraId="089611B1" w14:textId="57A12931" w:rsidR="00A312D7" w:rsidRPr="00A312D7" w:rsidRDefault="00A312D7" w:rsidP="003C379B">
      <w:pPr>
        <w:spacing w:after="0" w:line="240" w:lineRule="auto"/>
        <w:ind w:firstLine="720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It is with great interest that I submit my resume for the Business Analyst Internship</w:t>
      </w:r>
      <w:r w:rsidR="00E472E4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position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at 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Wayfair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 I am currently enrolled in the Managerial Economics major and Information Technology minor at the University of Massachusetts, Amherst and am expecting to graduate by May 2023. I am interested in this position because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</w:t>
      </w:r>
      <w:r w:rsidR="008C4BAE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Business Analyst Internship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is an important part of th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e Business analytics play a very important role in business decisions and I would like to understand business decisions better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 </w:t>
      </w:r>
    </w:p>
    <w:p w14:paraId="003160B6" w14:textId="5C51BBD4" w:rsidR="00A312D7" w:rsidRPr="00A312D7" w:rsidRDefault="00A312D7" w:rsidP="00A312D7">
      <w:pPr>
        <w:spacing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ab/>
        <w:t>In regards to my ability to meet the specific requirements of this job, I have worked in various positions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where I have been able to gain experience</w:t>
      </w:r>
      <w:r w:rsidR="003D797A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that makes me well suited to interacting with people and dealing with high pressure environments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. </w:t>
      </w:r>
      <w:r w:rsidR="003D797A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During my time working in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restaurant</w:t>
      </w:r>
      <w:r w:rsidR="003D797A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, I learned how to handle difficult situations face to face and develop interpersonal skills to better serve customers. At MassCOSH, Massachusetts Coalition for Occupational Safety and Health, I was a team leader to facilitate communication between</w:t>
      </w:r>
      <w:r w:rsidR="00000C92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coworkers and other organizations as well as plan and execute various workshops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 At this job, I also engaged in administrative work such as coordinating over emails and phones with other organizations to set up events and fundraisers. </w:t>
      </w:r>
    </w:p>
    <w:p w14:paraId="0157DC72" w14:textId="404F327F" w:rsidR="00A312D7" w:rsidRPr="00A312D7" w:rsidRDefault="00A312D7" w:rsidP="00A312D7">
      <w:pPr>
        <w:spacing w:after="0" w:line="240" w:lineRule="auto"/>
        <w:ind w:firstLine="720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Besides these jobs, I have worked with computers on many occasions, including assembling computers, setting them up with operating systems and have worked with the terminal. I have a strong background in Microsoft Office and Google Apps, and </w:t>
      </w:r>
      <w:r w:rsidR="00000C92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am comfortable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with Python</w:t>
      </w:r>
      <w:r w:rsidR="00000C92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, JavaScript and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RStudio. </w:t>
      </w:r>
    </w:p>
    <w:p w14:paraId="22B0A8FB" w14:textId="285B840D" w:rsidR="00A312D7" w:rsidRPr="00A312D7" w:rsidRDefault="00A312D7" w:rsidP="00A312D7">
      <w:pPr>
        <w:spacing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ab/>
        <w:t xml:space="preserve">My experience working with customers and </w:t>
      </w:r>
      <w:r w:rsidR="00B23764"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computers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makes me qualified and a useful candidate for your</w:t>
      </w:r>
      <w:r w:rsidR="00B23764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Business Analyst Internship</w:t>
      </w:r>
      <w:r w:rsidR="00DB0929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position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 I would be a great fit for</w:t>
      </w:r>
      <w:r w:rsidR="00B23764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</w:t>
      </w:r>
      <w:r w:rsidR="00DB0929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this role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and would appreciate the opportunity to meet with you for an </w:t>
      </w:r>
      <w:r w:rsidR="00B23764"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interview if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you would consider me. I have also enclosed my resume with this letter. Thank you for your time and consideration of my application, and I am looking forward to hearing back from you.</w:t>
      </w:r>
    </w:p>
    <w:p w14:paraId="4E9D3CF0" w14:textId="77777777" w:rsidR="00643E08" w:rsidRPr="00A312D7" w:rsidRDefault="00643E08" w:rsidP="00AF671D">
      <w:pPr>
        <w:rPr>
          <w:rFonts w:ascii="Times New Roman" w:hAnsi="Times New Roman" w:cs="Times New Roman"/>
          <w:sz w:val="24"/>
          <w:szCs w:val="24"/>
        </w:rPr>
      </w:pPr>
    </w:p>
    <w:p w14:paraId="2D3A0E23" w14:textId="35F09823" w:rsidR="00F311A1" w:rsidRPr="00A312D7" w:rsidRDefault="00AF671D" w:rsidP="00AF671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12D7">
        <w:rPr>
          <w:rFonts w:ascii="Times New Roman" w:hAnsi="Times New Roman" w:cs="Times New Roman"/>
          <w:sz w:val="24"/>
          <w:szCs w:val="24"/>
          <w:lang w:val="fr-FR"/>
        </w:rPr>
        <w:t>Sincerely</w:t>
      </w:r>
      <w:r w:rsidR="00B23764">
        <w:rPr>
          <w:rFonts w:ascii="Times New Roman" w:hAnsi="Times New Roman" w:cs="Times New Roman"/>
          <w:sz w:val="24"/>
          <w:szCs w:val="24"/>
          <w:lang w:val="fr-FR"/>
        </w:rPr>
        <w:t>,</w:t>
      </w:r>
    </w:p>
    <w:p w14:paraId="2D3A0E24" w14:textId="01E53A50" w:rsidR="00AF671D" w:rsidRPr="00A312D7" w:rsidRDefault="00B23764" w:rsidP="00AF67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Minh Tran</w:t>
      </w:r>
      <w:r w:rsidR="00AF671D" w:rsidRPr="00A312D7">
        <w:rPr>
          <w:rFonts w:ascii="Times New Roman" w:hAnsi="Times New Roman" w:cs="Times New Roman"/>
          <w:sz w:val="24"/>
          <w:szCs w:val="24"/>
          <w:lang w:val="fr-FR"/>
        </w:rPr>
        <w:br/>
      </w:r>
      <w:r w:rsidR="00AF671D" w:rsidRPr="00A312D7">
        <w:rPr>
          <w:rFonts w:ascii="Times New Roman" w:hAnsi="Times New Roman" w:cs="Times New Roman"/>
          <w:sz w:val="24"/>
          <w:szCs w:val="24"/>
          <w:lang w:val="fr-FR"/>
        </w:rPr>
        <w:br/>
      </w:r>
    </w:p>
    <w:sectPr w:rsidR="00AF671D" w:rsidRPr="00A312D7">
      <w:headerReference w:type="default" r:id="rId8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554F7" w14:textId="77777777" w:rsidR="00EC2BD1" w:rsidRDefault="00EC2BD1">
      <w:pPr>
        <w:spacing w:after="0" w:line="240" w:lineRule="auto"/>
      </w:pPr>
      <w:r>
        <w:separator/>
      </w:r>
    </w:p>
  </w:endnote>
  <w:endnote w:type="continuationSeparator" w:id="0">
    <w:p w14:paraId="5248F1D6" w14:textId="77777777" w:rsidR="00EC2BD1" w:rsidRDefault="00EC2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C68FC" w14:textId="77777777" w:rsidR="00EC2BD1" w:rsidRDefault="00EC2BD1">
      <w:pPr>
        <w:spacing w:after="0" w:line="240" w:lineRule="auto"/>
      </w:pPr>
      <w:r>
        <w:separator/>
      </w:r>
    </w:p>
  </w:footnote>
  <w:footnote w:type="continuationSeparator" w:id="0">
    <w:p w14:paraId="25651327" w14:textId="77777777" w:rsidR="00EC2BD1" w:rsidRDefault="00EC2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Recipient Name"/>
      <w:tag w:val=""/>
      <w:id w:val="-1468971042"/>
      <w:placeholder>
        <w:docPart w:val="BB15F54A54334CA2939C05AC6C0A6B75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/>
    </w:sdtPr>
    <w:sdtContent>
      <w:p w14:paraId="2D3A0E29" w14:textId="77777777" w:rsidR="001B381D" w:rsidRDefault="00D47C02">
        <w:pPr>
          <w:pStyle w:val="Header"/>
        </w:pPr>
        <w:r>
          <w:t>FIRST NAME</w:t>
        </w:r>
      </w:p>
    </w:sdtContent>
  </w:sdt>
  <w:sdt>
    <w:sdtPr>
      <w:alias w:val="Enter date:"/>
      <w:tag w:val="Enter date:"/>
      <w:id w:val="194041146"/>
      <w:placeholder>
        <w:docPart w:val="7BF4FFBAB2944E66B155BE07DD87A318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Content>
      <w:p w14:paraId="2D3A0E2A" w14:textId="715CB93C" w:rsidR="001B381D" w:rsidRDefault="008E710B" w:rsidP="00830EC0">
        <w:pPr>
          <w:pStyle w:val="Header"/>
        </w:pPr>
        <w:r>
          <w:t>DATE</w:t>
        </w:r>
      </w:p>
    </w:sdtContent>
  </w:sdt>
  <w:p w14:paraId="2D3A0E2B" w14:textId="77777777" w:rsidR="001B381D" w:rsidRDefault="001B381D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F671D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BCAC1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9EBC3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40E6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E8C1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5E1F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685D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A230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70CE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265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028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2431026">
    <w:abstractNumId w:val="9"/>
  </w:num>
  <w:num w:numId="2" w16cid:durableId="1247617567">
    <w:abstractNumId w:val="7"/>
  </w:num>
  <w:num w:numId="3" w16cid:durableId="1031153162">
    <w:abstractNumId w:val="6"/>
  </w:num>
  <w:num w:numId="4" w16cid:durableId="711657589">
    <w:abstractNumId w:val="5"/>
  </w:num>
  <w:num w:numId="5" w16cid:durableId="372462307">
    <w:abstractNumId w:val="4"/>
  </w:num>
  <w:num w:numId="6" w16cid:durableId="1701662648">
    <w:abstractNumId w:val="8"/>
  </w:num>
  <w:num w:numId="7" w16cid:durableId="1132789822">
    <w:abstractNumId w:val="3"/>
  </w:num>
  <w:num w:numId="8" w16cid:durableId="132211512">
    <w:abstractNumId w:val="2"/>
  </w:num>
  <w:num w:numId="9" w16cid:durableId="144857369">
    <w:abstractNumId w:val="1"/>
  </w:num>
  <w:num w:numId="10" w16cid:durableId="152000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71D"/>
    <w:rsid w:val="00000C92"/>
    <w:rsid w:val="0001538A"/>
    <w:rsid w:val="00110BD3"/>
    <w:rsid w:val="00124964"/>
    <w:rsid w:val="00180FE8"/>
    <w:rsid w:val="001B381D"/>
    <w:rsid w:val="001E1CBB"/>
    <w:rsid w:val="00240FB1"/>
    <w:rsid w:val="00270F6A"/>
    <w:rsid w:val="002E05D2"/>
    <w:rsid w:val="002F155A"/>
    <w:rsid w:val="00327F67"/>
    <w:rsid w:val="003A53F3"/>
    <w:rsid w:val="003C379B"/>
    <w:rsid w:val="003D797A"/>
    <w:rsid w:val="00423900"/>
    <w:rsid w:val="0043401F"/>
    <w:rsid w:val="00447E84"/>
    <w:rsid w:val="004A715E"/>
    <w:rsid w:val="00571843"/>
    <w:rsid w:val="005840A7"/>
    <w:rsid w:val="005A0250"/>
    <w:rsid w:val="005F02A8"/>
    <w:rsid w:val="005F5127"/>
    <w:rsid w:val="00630FFE"/>
    <w:rsid w:val="00643E08"/>
    <w:rsid w:val="006A03A3"/>
    <w:rsid w:val="006A404A"/>
    <w:rsid w:val="006A5803"/>
    <w:rsid w:val="007133B0"/>
    <w:rsid w:val="00720A43"/>
    <w:rsid w:val="00742420"/>
    <w:rsid w:val="007634E7"/>
    <w:rsid w:val="007D425D"/>
    <w:rsid w:val="00830EC0"/>
    <w:rsid w:val="008524BF"/>
    <w:rsid w:val="00852CBB"/>
    <w:rsid w:val="008C4BAE"/>
    <w:rsid w:val="008E710B"/>
    <w:rsid w:val="008F1B5C"/>
    <w:rsid w:val="00924A73"/>
    <w:rsid w:val="00944F2D"/>
    <w:rsid w:val="009B1801"/>
    <w:rsid w:val="009B7A69"/>
    <w:rsid w:val="009D2DB1"/>
    <w:rsid w:val="00A312D7"/>
    <w:rsid w:val="00A438B6"/>
    <w:rsid w:val="00A67A27"/>
    <w:rsid w:val="00A758DA"/>
    <w:rsid w:val="00AA3413"/>
    <w:rsid w:val="00AC748A"/>
    <w:rsid w:val="00AF45B1"/>
    <w:rsid w:val="00AF671D"/>
    <w:rsid w:val="00B006CA"/>
    <w:rsid w:val="00B23764"/>
    <w:rsid w:val="00B42965"/>
    <w:rsid w:val="00B83DE9"/>
    <w:rsid w:val="00BB7B18"/>
    <w:rsid w:val="00C35079"/>
    <w:rsid w:val="00CE144F"/>
    <w:rsid w:val="00CE4372"/>
    <w:rsid w:val="00D47C02"/>
    <w:rsid w:val="00D65402"/>
    <w:rsid w:val="00D73FF4"/>
    <w:rsid w:val="00D8481C"/>
    <w:rsid w:val="00D860BB"/>
    <w:rsid w:val="00DA4ABE"/>
    <w:rsid w:val="00DB0929"/>
    <w:rsid w:val="00E349E7"/>
    <w:rsid w:val="00E472E4"/>
    <w:rsid w:val="00E813CE"/>
    <w:rsid w:val="00E8472F"/>
    <w:rsid w:val="00EC2BD1"/>
    <w:rsid w:val="00EE09EF"/>
    <w:rsid w:val="00EE47E7"/>
    <w:rsid w:val="00F311A1"/>
    <w:rsid w:val="00F322E4"/>
    <w:rsid w:val="00F704EA"/>
    <w:rsid w:val="00FF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A0E14"/>
  <w15:chartTrackingRefBased/>
  <w15:docId w15:val="{90C8CF9A-582D-41A6-A65E-349513DB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B6"/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4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4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4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4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4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4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link w:val="ClosingChar"/>
    <w:uiPriority w:val="4"/>
    <w:qFormat/>
    <w:pPr>
      <w:keepNext/>
      <w:spacing w:after="1000" w:line="240" w:lineRule="auto"/>
    </w:pPr>
  </w:style>
  <w:style w:type="character" w:customStyle="1" w:styleId="ClosingChar">
    <w:name w:val="Closing Char"/>
    <w:basedOn w:val="DefaultParagraphFont"/>
    <w:link w:val="Closing"/>
    <w:uiPriority w:val="4"/>
    <w:rsid w:val="00240FB1"/>
    <w:rPr>
      <w:spacing w:val="4"/>
      <w:szCs w:val="20"/>
    </w:rPr>
  </w:style>
  <w:style w:type="paragraph" w:styleId="Signature">
    <w:name w:val="Signature"/>
    <w:basedOn w:val="Normal"/>
    <w:next w:val="Normal"/>
    <w:link w:val="SignatureChar"/>
    <w:uiPriority w:val="5"/>
    <w:qFormat/>
    <w:pPr>
      <w:keepNext/>
      <w:spacing w:after="360"/>
      <w:contextualSpacing/>
    </w:pPr>
  </w:style>
  <w:style w:type="character" w:customStyle="1" w:styleId="SignatureChar">
    <w:name w:val="Signature Char"/>
    <w:basedOn w:val="DefaultParagraphFont"/>
    <w:link w:val="Signature"/>
    <w:uiPriority w:val="5"/>
    <w:rsid w:val="00240FB1"/>
    <w:rPr>
      <w:spacing w:val="4"/>
      <w:szCs w:val="20"/>
    </w:rPr>
  </w:style>
  <w:style w:type="paragraph" w:styleId="Date">
    <w:name w:val="Date"/>
    <w:basedOn w:val="Normal"/>
    <w:next w:val="ContactInfo"/>
    <w:link w:val="DateChar"/>
    <w:uiPriority w:val="2"/>
    <w:qFormat/>
    <w:pPr>
      <w:spacing w:after="480" w:line="240" w:lineRule="auto"/>
    </w:pPr>
  </w:style>
  <w:style w:type="character" w:customStyle="1" w:styleId="DateChar">
    <w:name w:val="Date Char"/>
    <w:basedOn w:val="DefaultParagraphFont"/>
    <w:link w:val="Date"/>
    <w:uiPriority w:val="2"/>
    <w:rsid w:val="00240FB1"/>
    <w:rPr>
      <w:spacing w:val="4"/>
      <w:szCs w:val="20"/>
    </w:rPr>
  </w:style>
  <w:style w:type="paragraph" w:styleId="Header">
    <w:name w:val="header"/>
    <w:basedOn w:val="Normal"/>
    <w:link w:val="HeaderChar"/>
    <w:uiPriority w:val="99"/>
    <w:rsid w:val="00D65402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65402"/>
    <w:rPr>
      <w:spacing w:val="4"/>
      <w:szCs w:val="20"/>
    </w:rPr>
  </w:style>
  <w:style w:type="character" w:styleId="PlaceholderText">
    <w:name w:val="Placeholder Text"/>
    <w:basedOn w:val="DefaultParagraphFont"/>
    <w:uiPriority w:val="99"/>
    <w:semiHidden/>
    <w:rsid w:val="00A438B6"/>
    <w:rPr>
      <w:color w:val="595959" w:themeColor="text1" w:themeTint="A6"/>
    </w:r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uiPriority w:val="3"/>
    <w:rsid w:val="00240FB1"/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41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413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3413"/>
  </w:style>
  <w:style w:type="paragraph" w:styleId="BlockText">
    <w:name w:val="Block Text"/>
    <w:basedOn w:val="Normal"/>
    <w:uiPriority w:val="99"/>
    <w:semiHidden/>
    <w:unhideWhenUsed/>
    <w:rsid w:val="00A438B6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34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3413"/>
    <w:rPr>
      <w:spacing w:val="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A34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3413"/>
    <w:rPr>
      <w:spacing w:val="4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A341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3413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3413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3413"/>
    <w:rPr>
      <w:spacing w:val="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341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3413"/>
    <w:rPr>
      <w:spacing w:val="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3413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3413"/>
    <w:rPr>
      <w:spacing w:val="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341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3413"/>
    <w:rPr>
      <w:spacing w:val="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341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3413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34E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3413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341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41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413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4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413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341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3413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341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3413"/>
    <w:rPr>
      <w:spacing w:val="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AA34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34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3413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3413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341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A341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6540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402"/>
    <w:rPr>
      <w:spacing w:val="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4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341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413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40FB1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413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413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413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413"/>
    <w:rPr>
      <w:rFonts w:asciiTheme="majorHAnsi" w:eastAsiaTheme="majorEastAsia" w:hAnsiTheme="majorHAnsi" w:cstheme="majorBidi"/>
      <w:color w:val="365F91" w:themeColor="accent1" w:themeShade="BF"/>
      <w:spacing w:val="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413"/>
    <w:rPr>
      <w:rFonts w:asciiTheme="majorHAnsi" w:eastAsiaTheme="majorEastAsia" w:hAnsiTheme="majorHAnsi" w:cstheme="majorBidi"/>
      <w:color w:val="243F60" w:themeColor="accent1" w:themeShade="7F"/>
      <w:spacing w:val="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413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413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413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3413"/>
  </w:style>
  <w:style w:type="paragraph" w:styleId="HTMLAddress">
    <w:name w:val="HTML Address"/>
    <w:basedOn w:val="Normal"/>
    <w:link w:val="HTMLAddressChar"/>
    <w:uiPriority w:val="99"/>
    <w:semiHidden/>
    <w:unhideWhenUsed/>
    <w:rsid w:val="00AA341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3413"/>
    <w:rPr>
      <w:i/>
      <w:iCs/>
      <w:spacing w:val="4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A34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341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34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34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413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413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34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341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34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341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34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A53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A53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A53F3"/>
    <w:rPr>
      <w:i/>
      <w:iCs/>
      <w:color w:val="365F91" w:themeColor="accent1" w:themeShade="BF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A53F3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3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3413"/>
  </w:style>
  <w:style w:type="paragraph" w:styleId="List">
    <w:name w:val="List"/>
    <w:basedOn w:val="Normal"/>
    <w:uiPriority w:val="99"/>
    <w:semiHidden/>
    <w:unhideWhenUsed/>
    <w:rsid w:val="00AA34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34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34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34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34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34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34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34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34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34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341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341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341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341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341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34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34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34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34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34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34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34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3413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34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3413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AA3413"/>
    <w:pPr>
      <w:spacing w:after="0" w:line="240" w:lineRule="auto"/>
    </w:pPr>
    <w:rPr>
      <w:spacing w:val="4"/>
      <w:szCs w:val="20"/>
    </w:rPr>
  </w:style>
  <w:style w:type="paragraph" w:styleId="NormalWeb">
    <w:name w:val="Normal (Web)"/>
    <w:basedOn w:val="Normal"/>
    <w:uiPriority w:val="99"/>
    <w:semiHidden/>
    <w:unhideWhenUsed/>
    <w:rsid w:val="00AA34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34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341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3413"/>
    <w:rPr>
      <w:spacing w:val="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A3413"/>
  </w:style>
  <w:style w:type="table" w:styleId="PlainTable1">
    <w:name w:val="Plain Table 1"/>
    <w:basedOn w:val="TableNormal"/>
    <w:uiPriority w:val="41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341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3413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34E7"/>
    <w:pPr>
      <w:spacing w:before="200" w:after="160"/>
      <w:jc w:val="center"/>
    </w:pPr>
    <w:rPr>
      <w:i/>
      <w:iCs/>
      <w:color w:val="404040" w:themeColor="text1" w:themeTint="BF"/>
      <w:spacing w:val="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634E7"/>
    <w:rPr>
      <w:i/>
      <w:iCs/>
      <w:color w:val="404040" w:themeColor="text1" w:themeTint="BF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sid w:val="00AA34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4ABE"/>
    <w:pPr>
      <w:numPr>
        <w:ilvl w:val="1"/>
      </w:numPr>
      <w:spacing w:after="160"/>
      <w:contextualSpacing/>
    </w:pPr>
    <w:rPr>
      <w:color w:val="5A5A5A" w:themeColor="text1" w:themeTint="A5"/>
      <w:spacing w:val="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A4AB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34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34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341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341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34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341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341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34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34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341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341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341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341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341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341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341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34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341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A3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341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341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341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341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34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34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34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341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34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34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34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341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34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341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34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34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34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341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341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341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763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634E7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AA34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34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34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341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341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341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341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341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341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341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413"/>
    <w:pPr>
      <w:outlineLvl w:val="9"/>
    </w:pPr>
  </w:style>
  <w:style w:type="character" w:customStyle="1" w:styleId="apple-tab-span">
    <w:name w:val="apple-tab-span"/>
    <w:basedOn w:val="DefaultParagraphFont"/>
    <w:rsid w:val="00A31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mesh%20Godara\AppData\Roaming\Microsoft\Templates\Letter%20expressing%20concern%20to%20community%20official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15F54A54334CA2939C05AC6C0A6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5C932-A8A2-4D9E-BEA3-7B731E31483B}"/>
      </w:docPartPr>
      <w:docPartBody>
        <w:p w:rsidR="00285959" w:rsidRDefault="0059590E">
          <w:pPr>
            <w:pStyle w:val="BB15F54A54334CA2939C05AC6C0A6B75"/>
          </w:pPr>
          <w:r>
            <w:t>Email</w:t>
          </w:r>
        </w:p>
      </w:docPartBody>
    </w:docPart>
    <w:docPart>
      <w:docPartPr>
        <w:name w:val="7BF4FFBAB2944E66B155BE07DD87A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35C1F-A6B1-485E-A4D4-89B0D7529195}"/>
      </w:docPartPr>
      <w:docPartBody>
        <w:p w:rsidR="00285959" w:rsidRDefault="0059590E">
          <w:pPr>
            <w:pStyle w:val="7BF4FFBAB2944E66B155BE07DD87A318"/>
          </w:pPr>
          <w:r>
            <w:t>The sight and sound of traffic, on the other hand, are not pleasant, and can leave us feeling more stressed. Furthermore, it is well known that trees improve air quality; leaves filter the air we breathe, absorb pollution, and give off oxygen. It is also well known that traffic gives off myriad pollutants that decrease air quality.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90E"/>
    <w:rsid w:val="000A20CA"/>
    <w:rsid w:val="001440B4"/>
    <w:rsid w:val="00285959"/>
    <w:rsid w:val="003738A8"/>
    <w:rsid w:val="003F254B"/>
    <w:rsid w:val="005002D1"/>
    <w:rsid w:val="0059590E"/>
    <w:rsid w:val="00681047"/>
    <w:rsid w:val="00716A87"/>
    <w:rsid w:val="007F4E38"/>
    <w:rsid w:val="008631BA"/>
    <w:rsid w:val="00E25095"/>
    <w:rsid w:val="00F53264"/>
    <w:rsid w:val="00F7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15F54A54334CA2939C05AC6C0A6B75">
    <w:name w:val="BB15F54A54334CA2939C05AC6C0A6B75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7BF4FFBAB2944E66B155BE07DD87A318">
    <w:name w:val="7BF4FFBAB2944E66B155BE07DD87A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FIRST NAME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expressing concern to community official.dotx</Template>
  <TotalTime>1567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Ramesh Godara</dc:creator>
  <cp:keywords/>
  <dc:description>DATE</dc:description>
  <cp:lastModifiedBy>Minh Tran</cp:lastModifiedBy>
  <cp:revision>33</cp:revision>
  <dcterms:created xsi:type="dcterms:W3CDTF">2021-06-12T10:53:00Z</dcterms:created>
  <dcterms:modified xsi:type="dcterms:W3CDTF">2022-12-05T19:34:00Z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